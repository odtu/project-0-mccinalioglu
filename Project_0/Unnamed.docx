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92168" w:rsidR="008643FB" w:rsidRDefault="002808F5">
      <w:pPr>
        <w:pStyle w:val="rgTitle"/>
      </w:pPr>
      <w:r>
        <w:t>Analysis of DC Motor During Startup</w:t>
      </w:r>
    </w:p>
    <w:p w:rsidP="00A064E3" w:rsidR="008643FB" w:rsidRDefault="002808F5" w:rsidRPr="007E26E0">
      <w:pPr>
        <w:pStyle w:val="rgSubtitle"/>
        <w:spacing w:after="480"/>
      </w:pPr>
    </w:p>
    <w:p w:rsidP="00A064E3" w:rsidR="008643FB" w:rsidRDefault="002808F5">
      <w:pPr>
        <w:jc w:val="center"/>
      </w:pPr>
      <w:drawing>
        <wp:inline distB="0" distL="0" distR="0" distT="0">
          <wp:extent cx="5524500" cy="2857500"/>
          <wp:effectExtent b="0" l="0" r="0" t="0"/>
          <wp:docPr id="1" name="image-000-copied.jp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-000-copied.jpg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524500" cy="285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A064E3" w:rsidR="008643FB" w:rsidRDefault="008643FB" w:rsidRPr="007E26E0">
      <w:pPr>
        <w:jc w:val="center"/>
      </w:pPr>
    </w:p>
    <w:p w:rsidP="00535ECA" w:rsidR="008643FB" w:rsidRDefault="002808F5">
      <w:pPr>
        <w:pStyle w:val="rgAuthor"/>
        <w:sectPr>
          <w:headerReference r:id="rIdHeader1" w:type="default"/>
          <w:footerReference r:id="rIdFooter1" w:type="default"/>
          <w:titlePg w:val="0"/>
          <w:pgMar w:bottom="1920" w:footer="0" w:gutter="0" w:header="0" w:left="1440" w:right="1440" w:top="1440"/>
          <w:pgNumType w:start="1"/>
          <w:pgSz w:h="15840" w:w="12240"/>
          <w:cols xmlns:w="http://schemas.openxmlformats.org/wordprocessingml/2006/main" w:space="720"/>
          <w:noEndnote xmlns:w="http://schemas.openxmlformats.org/wordprocessingml/2006/main"/>
          <w:docGrid xmlns:w="http://schemas.openxmlformats.org/wordprocessingml/2006/main" w:linePitch="299"/>
        </w:sectPr>
      </w:pPr>
    </w:p>
    <w:p w:rsidR="00552390" w:rsidRDefault="00552390"/>
    <w:bookmarkStart w:id="2" w:name="_GoBack"/>
    <w:bookmarkEnd w:id="2"/>
    <w:p w:rsidP="008D02A8" w:rsidR="00666842" w:rsidRDefault="002808F5" w:rsidRPr="00BF4312">
      <w:pPr>
        <w:pStyle w:val="rgTitleVerso"/>
      </w:pPr>
      <w:r>
        <w:t>Analysis of DC Motor During Startup</w:t>
      </w:r>
      <w:r w:rsidR="00666842">
        <w:t xml:space="preserve">: </w:t>
      </w:r>
    </w:p>
    <w:p w:rsidP="008D02A8" w:rsidR="00666842" w:rsidRDefault="00666842">
      <w:pPr>
        <w:pStyle w:val="rgAuthorVerso"/>
      </w:pPr>
      <w:r>
        <w:t xml:space="preserve">by </w:t>
      </w:r>
    </w:p>
    <w:p w:rsidP="00C53609" w:rsidR="00666842" w:rsidRDefault="002808F5">
      <w:pPr>
        <w:pStyle w:val="rgAbstractTitle"/>
      </w:pPr>
      <w:r>
        <w:rPr>
          <w:rStyle w:val="rgPubDatePrefixChar"/>
        </w:rPr>
        <w:t>Published</w:t>
      </w:r>
      <w:r w:rsidR="00666842">
        <w:t xml:space="preserve"> </w:t>
      </w:r>
      <w:r>
        <w:rPr>
          <w:rStyle w:val="rgPubDateChar"/>
        </w:rPr>
        <w:t>06-Mar-2017 00:22:33</w:t>
      </w:r>
    </w:p>
    <w:p w:rsidP="00243D30" w:rsidR="00666842" w:rsidRDefault="00666842"/>
    <w:p w:rsidP="00243D30" w:rsidR="00666842" w:rsidRDefault="00666842">
      <w:pPr>
        <w:sectPr>
          <w:headerReference r:id="rIdHeader2" w:type="default"/>
          <w:footerReference r:id="rIdFooter2" w:type="default"/>
          <w:titlePg w:val="0"/>
          <w:pgMar w:bottom="1920" w:footer="0" w:gutter="0" w:header="0" w:left="1440" w:right="1440" w:top="1440"/>
          <w:pgNumType w:start="1"/>
          <w:pgSz w:h="15840" w:w="12240"/>
          <w:cols xmlns:w="http://schemas.openxmlformats.org/wordprocessingml/2006/main" w:space="720"/>
          <w:noEndnote xmlns:w="http://schemas.openxmlformats.org/wordprocessingml/2006/main"/>
          <w:docGrid xmlns:w="http://schemas.openxmlformats.org/wordprocessingml/2006/main" w:linePitch="299"/>
        </w:sectPr>
      </w:pPr>
    </w:p>
    <w:p w:rsidR="000E0AFA" w:rsidRDefault="000E0AFA"/>
    <w:p w:rsidP="00427B72" w:rsidR="006A5BAC" w:rsidRDefault="002808F5">
      <w:r>
        <w:rPr>
          <w:rStyle w:val="rgTOCSectionTitleChar"/>
        </w:rPr>
        <w:t>Table of Contents</w:t>
      </w:r>
    </w:p>
    <w:p w:rsidP="00AC1383" w:rsidR="006A5BAC" w:rsidRDefault="006A5BAC">
      <w:pPr>
        <w:rPr>
          <w:noProof/>
        </w:rPr>
        <w:sectPr>
          <w:headerReference r:id="rIdHeader3" w:type="default"/>
          <w:footerReference r:id="rIdFooter3" w:type="default"/>
          <w:titlePg w:val="0"/>
          <w:pgMar w:bottom="1920" w:footer="0" w:gutter="0" w:header="0" w:left="1440" w:right="1440" w:top="1440"/>
          <w:pgNumType w:fmt="lowerRoman" w:start="1"/>
          <w:pgSz w:h="15840" w:w="12240"/>
          <w:cols xmlns:w="http://schemas.openxmlformats.org/wordprocessingml/2006/main" w:space="720"/>
          <w:noEndnote xmlns:w="http://schemas.openxmlformats.org/wordprocessingml/2006/main"/>
          <w:docGrid xmlns:w="http://schemas.openxmlformats.org/wordprocessingml/2006/main" w:linePitch="299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r>
        <w:rPr>
          <w:noProof/>
        </w:rPr>
        <w:t>No table of contents entries found.</w:t>
      </w:r>
      <w:r>
        <w:rPr>
          <w:noProof/>
        </w:rPr>
        <w:fldChar w:fldCharType="end"/>
      </w:r>
    </w:p>
    <w:p w:rsidR="003079C2" w:rsidRDefault="003079C2"/>
    <w:bookmarkStart w:id="0" w:name="_Toc348212764"/>
    <w:p w:rsidP="00637F0B" w:rsidR="00981FAA" w:rsidRDefault="002808F5" w:rsidRPr="001A1817">
      <w:pPr>
        <w:pStyle w:val="rgChapter"/>
      </w:pPr>
      <w:r>
        <w:t>Chapter</w:t>
      </w:r>
      <w:bookmarkStart w:id="1" w:name="_GoBack"/>
      <w:bookmarkEnd w:id="1"/>
      <w:r w:rsidR="00981FAA">
        <w:t xml:space="preserve"> </w:t>
      </w:r>
      <w:r>
        <w:t>1</w:t>
      </w:r>
      <w:r w:rsidR="00981FAA">
        <w:t xml:space="preserve">. </w:t>
      </w:r>
      <w:r>
        <w:t>Information about the DC Motor</w:t>
      </w:r>
    </w:p>
    <w:p>
      <w:pPr>
        <w:pStyle w:val="rgParagraph"/>
      </w:pPr>
      <w:r>
        <w:t>In this report, starting torque of a DC motor will be analyzed. The ratings of the motor that is used in the simulation are shown in the table below. </w:t>
      </w:r>
      <w:r>
        <w:t xml:space="preserve"> </w:t>
      </w:r>
    </w:p>
    <w:tbl>
      <w:tblPr>
        <w:tblStyle w:val="rgUnruledTable"/>
        <w:tblW w:type="pct" w:w="5000"/>
        <w:tblBorders>
          <w:top w:color="auto" w:sz="8" w:val="single"/>
          <w:left w:color="auto" w:sz="8" w:val="single"/>
          <w:bottom w:color="auto" w:sz="8" w:val="single"/>
          <w:right w:color="auto" w:sz="8" w:val="single"/>
          <w:insideV w:color="auto" w:sz="8" w:val="single"/>
          <w:insideH w:color="auto" w:sz="8" w:val="single"/>
        </w:tblBorders>
      </w:tblPr>
      <w:tr>
        <w:tc>
          <w:tcPr>
            <w:tcW w:type="pct" w:w="2500"/>
            <w:tcBorders>
              <w:bottom w:color="auto" w:sz="8" w:val="single"/>
              <w:right w:color="auto" w:sz="8" w:val="single"/>
            </w:tcBorders>
          </w:tcPr>
          <w:p>
            <w:pPr>
              <w:pStyle w:val="rgParagraph"/>
            </w:pPr>
            <w:r>
              <w:t>Head 1</w:t>
            </w:r>
            <w:r>
              <w:t xml:space="preserve"> </w:t>
            </w:r>
          </w:p>
        </w:tc>
        <w:tc>
          <w:tcPr>
            <w:tcW w:type="pct" w:w="2500"/>
            <w:tcBorders>
              <w:bottom w:color="auto" w:sz="8" w:val="single"/>
            </w:tcBorders>
          </w:tcPr>
          <w:p>
            <w:pPr>
              <w:pStyle w:val="rgParagraph"/>
            </w:pPr>
            <w:r>
              <w:t>Head 2</w:t>
            </w:r>
            <w:r>
              <w:t xml:space="preserve"> </w:t>
            </w:r>
          </w:p>
        </w:tc>
      </w:tr>
      <w:tr>
        <w:tc>
          <w:tcPr>
            <w:tcW w:type="pct" w:w="2500"/>
            <w:tcBorders>
              <w:bottom w:color="auto" w:sz="8" w:val="single"/>
              <w:right w:color="auto" w:sz="8" w:val="single"/>
            </w:tcBorders>
          </w:tcPr>
          <w:p>
            <w:pPr>
              <w:pStyle w:val="rgParagraph"/>
            </w:pPr>
            <w:r>
              <w:t>Entry 21</w:t>
            </w:r>
            <w:r>
              <w:t xml:space="preserve"> </w:t>
            </w:r>
          </w:p>
        </w:tc>
        <w:tc>
          <w:tcPr>
            <w:tcW w:type="pct" w:w="2500"/>
            <w:tcBorders>
              <w:bottom w:color="auto" w:sz="8" w:val="single"/>
            </w:tcBorders>
          </w:tcPr>
          <w:p>
            <w:pPr>
              <w:pStyle w:val="rgParagraph"/>
            </w:pPr>
            <w:r>
              <w:t>Entry 22</w:t>
            </w:r>
            <w:r>
              <w:t xml:space="preserve"> </w:t>
            </w:r>
          </w:p>
        </w:tc>
      </w:tr>
      <w:tr>
        <w:tc>
          <w:tcPr>
            <w:tcW w:type="pct" w:w="2500"/>
            <w:tcBorders>
              <w:bottom w:color="auto" w:sz="8" w:val="single"/>
              <w:right w:color="auto" w:sz="8" w:val="single"/>
            </w:tcBorders>
          </w:tcPr>
          <w:p>
            <w:pPr>
              <w:pStyle w:val="rgParagraph"/>
            </w:pPr>
            <w:r>
              <w:t>Entry 21</w:t>
            </w:r>
            <w:r>
              <w:t xml:space="preserve"> </w:t>
            </w:r>
          </w:p>
        </w:tc>
        <w:tc>
          <w:tcPr>
            <w:tcW w:type="pct" w:w="2500"/>
            <w:tcBorders>
              <w:bottom w:color="auto" w:sz="8" w:val="single"/>
            </w:tcBorders>
          </w:tcPr>
          <w:p>
            <w:pPr>
              <w:pStyle w:val="rgParagraph"/>
            </w:pPr>
            <w:r>
              <w:t>Entry 22</w:t>
            </w:r>
            <w:r>
              <w:t xml:space="preserve"> </w:t>
            </w:r>
          </w:p>
        </w:tc>
      </w:tr>
      <w:tr>
        <w:tc>
          <w:tcPr>
            <w:tcW w:type="pct" w:w="2500"/>
            <w:tcBorders>
              <w:bottom w:color="auto" w:sz="8" w:val="single"/>
              <w:right w:color="auto" w:sz="8" w:val="single"/>
            </w:tcBorders>
          </w:tcPr>
          <w:p/>
        </w:tc>
        <w:tc>
          <w:tcPr>
            <w:tcW w:type="pct" w:w="2500"/>
            <w:tcBorders>
              <w:bottom w:color="auto" w:sz="8" w:val="single"/>
            </w:tcBorders>
          </w:tcPr>
          <w:p/>
        </w:tc>
      </w:tr>
      <w:tr>
        <w:tc>
          <w:tcPr>
            <w:tcW w:type="pct" w:w="2500"/>
            <w:tcBorders>
              <w:right w:color="auto" w:sz="8" w:val="single"/>
            </w:tcBorders>
          </w:tcPr>
          <w:p>
            <w:pPr>
              <w:pStyle w:val="rgParagraph"/>
            </w:pPr>
            <w:r>
              <w:t>Entry 21</w:t>
            </w:r>
            <w:r>
              <w:t xml:space="preserve"> </w:t>
            </w:r>
          </w:p>
        </w:tc>
        <w:tc>
          <w:tcPr>
            <w:tcW w:type="pct" w:w="2500"/>
          </w:tcPr>
          <w:p>
            <w:pPr>
              <w:pStyle w:val="rgParagraph"/>
            </w:pPr>
            <w:r>
              <w:t>Entry 22</w:t>
            </w:r>
            <w:r>
              <w:t xml:space="preserve"> </w:t>
            </w:r>
          </w:p>
        </w:tc>
      </w:tr>
    </w:tbl>
    <w:p w:rsidR="00AD18DB" w:rsidRDefault="00AD18DB"/>
    <w:p w:rsidP="00504CF4" w:rsidR="00E66886" w:rsidRDefault="00E66886" w:rsidRPr="00A356AE">
      <w:pPr>
        <w:pStyle w:val="rgLiteralLayout"/>
      </w:pPr>
      <w:bookmarkStart w:id="0" w:name="_GoBack"/>
      <w:bookmarkEnd w:id="0"/>
    </w:p>
    <w:sectPr>
      <w:headerReference r:id="rIdHeader4" w:type="even"/>
      <w:headerReference r:id="rIdHeader5" w:type="default"/>
      <w:footerReference r:id="rIdFooter4" w:type="even"/>
      <w:footerReference r:id="rIdFooter5" w:type="default"/>
      <w:type w:val="continuous"/>
      <w:titlePg w:val="0"/>
      <w:pgMar w:bottom="1920" w:footer="0" w:gutter="0" w:header="0" w:left="1440" w:right="1440" w:top="1440"/>
      <w:pgNumType w:start="0"/>
      <w:pgSz w:h="15840" w:w="12240"/>
      <w:cols xmlns:w="http://schemas.openxmlformats.org/wordprocessingml/2006/main" w:space="720"/>
      <w:noEndnote xmlns:w="http://schemas.openxmlformats.org/wordprocessingml/2006/main"/>
      <w:docGrid xmlns:w="http://schemas.openxmlformats.org/wordprocessingml/2006/main"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91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8643FB"/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6842" w:rsidRDefault="00666842">
    <w:pPr>
      <w:pStyle w:val="Footer"/>
      <w:jc w:val="right"/>
    </w:pPr>
  </w:p>
  <w:p w:rsidR="00666842" w:rsidRDefault="00666842"/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BAC" w:rsidRDefault="006A5B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A5BAC" w:rsidRDefault="006A5BAC"/>
</w:ftr>
</file>

<file path=word/footer4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D5E" w:rsidRDefault="00267D5E">
    <w:pPr>
      <w:pStyle w:val="Footer"/>
    </w:pPr>
  </w:p>
</w:ftr>
</file>

<file path=word/footer5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073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631" w:rsidRDefault="004D4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CF4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8643FB"/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06023" w:rsidR="00666842" w:rsidRDefault="00666842" w:rsidRPr="00806023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06023" w:rsidR="006A5BAC" w:rsidRDefault="006A5BAC" w:rsidRPr="00806023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4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D5E" w:rsidRDefault="00267D5E">
    <w:pPr>
      <w:pStyle w:val="Header"/>
    </w:pPr>
  </w:p>
</w:hdr>
</file>

<file path=word/header5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06023" w:rsidR="00D55199" w:rsidRDefault="00A45779" w:rsidRPr="00806023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hdrShapeDefaults>
    <o:shapedefaults spidmax="251905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66392"/>
    <w:rsid w:val="00085CC0"/>
    <w:rsid w:val="00086A89"/>
    <w:rsid w:val="000928A2"/>
    <w:rsid w:val="00093073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79E6"/>
    <w:rsid w:val="001142A2"/>
    <w:rsid w:val="0011795D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609A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4054B7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504683"/>
    <w:rsid w:val="00504CF4"/>
    <w:rsid w:val="00521B4F"/>
    <w:rsid w:val="00525EF4"/>
    <w:rsid w:val="00535101"/>
    <w:rsid w:val="00535ECA"/>
    <w:rsid w:val="00540180"/>
    <w:rsid w:val="005401D1"/>
    <w:rsid w:val="005601CE"/>
    <w:rsid w:val="005802E7"/>
    <w:rsid w:val="00593FF2"/>
    <w:rsid w:val="005A3EEB"/>
    <w:rsid w:val="005C2421"/>
    <w:rsid w:val="005C682B"/>
    <w:rsid w:val="005E356A"/>
    <w:rsid w:val="005E3755"/>
    <w:rsid w:val="005F5A03"/>
    <w:rsid w:val="0062350E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C779F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2232A"/>
    <w:rsid w:val="008223E0"/>
    <w:rsid w:val="00824E50"/>
    <w:rsid w:val="00827EF6"/>
    <w:rsid w:val="008633A1"/>
    <w:rsid w:val="0087273E"/>
    <w:rsid w:val="00874A35"/>
    <w:rsid w:val="008847B6"/>
    <w:rsid w:val="008872E9"/>
    <w:rsid w:val="00887A38"/>
    <w:rsid w:val="00892A23"/>
    <w:rsid w:val="008B471B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4F54"/>
    <w:rsid w:val="009F67F9"/>
    <w:rsid w:val="00A064E3"/>
    <w:rsid w:val="00A212D1"/>
    <w:rsid w:val="00A3522B"/>
    <w:rsid w:val="00A356AE"/>
    <w:rsid w:val="00A45779"/>
    <w:rsid w:val="00A529D5"/>
    <w:rsid w:val="00A53395"/>
    <w:rsid w:val="00A55F9E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41133"/>
    <w:rsid w:val="00C53609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3133A"/>
    <w:rsid w:val="00D44717"/>
    <w:rsid w:val="00D4620F"/>
    <w:rsid w:val="00D55199"/>
    <w:rsid w:val="00D91FAA"/>
    <w:rsid w:val="00DA6E4D"/>
    <w:rsid w:val="00DB3084"/>
    <w:rsid w:val="00DC2292"/>
    <w:rsid w:val="00DD2399"/>
    <w:rsid w:val="00DD51ED"/>
    <w:rsid w:val="00DD65AB"/>
    <w:rsid w:val="00DE6ACC"/>
    <w:rsid w:val="00E016EE"/>
    <w:rsid w:val="00E151D4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6B71"/>
    <w:rsid w:val="00F622CB"/>
    <w:rsid w:val="00F64902"/>
    <w:rsid w:val="00F7622E"/>
    <w:rsid w:val="00F95E91"/>
    <w:rsid w:val="00FA15C6"/>
    <w:rsid w:val="00FA7599"/>
    <w:rsid w:val="00FB13A4"/>
    <w:rsid w:val="00FC4B5A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51905" v:ext="edit"/>
    <o:shapelayout v:ext="edit">
      <o:idmap data="1" v:ext="edit"/>
    </o:shapelayout>
  </w:shapeDefaults>
  <w:decimalSymbol w:val="."/>
  <w:listSeparator w:val=","/>
  <w:evenAndOddHeader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0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04EBB"/>
    <w:pPr>
      <w:spacing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cs="Times New Roman" w:eastAsia="Times New Roman" w:hAnsi="Times New Roman"/>
      <w:sz w:val="24"/>
      <w:szCs w:val="24"/>
      <w:lang w:eastAsia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8B47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customStyle="1" w:styleId="TOCTitle" w:type="paragraph">
    <w:name w:val="TOC Title"/>
    <w:basedOn w:val="Normal"/>
    <w:next w:val="Normal"/>
    <w:link w:val="TOCTitleChar"/>
    <w:qFormat/>
    <w:rsid w:val="00827EF6"/>
    <w:rPr>
      <w:rFonts w:ascii="Calibri" w:cs="Times New Roman" w:eastAsia="Times New Roman" w:hAnsi="Calibri"/>
      <w:noProof/>
      <w:sz w:val="36"/>
      <w:lang w:eastAsia="en-US"/>
    </w:rPr>
  </w:style>
  <w:style w:customStyle="1" w:styleId="rgTitle" w:type="paragraph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ascii="Arial" w:cs="Arial" w:eastAsia="Times New Roman" w:hAnsi="Arial"/>
      <w:b/>
      <w:bCs/>
      <w:noProof/>
      <w:sz w:val="49"/>
      <w:szCs w:val="49"/>
      <w:lang w:eastAsia="en-US"/>
    </w:rPr>
  </w:style>
  <w:style w:customStyle="1" w:styleId="rgChapter" w:type="paragraph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ascii="Arial" w:cs="Arial" w:eastAsia="Times New Roman" w:hAnsi="Arial"/>
      <w:b/>
      <w:bCs/>
      <w:noProof/>
      <w:sz w:val="41"/>
      <w:szCs w:val="41"/>
      <w:lang w:eastAsia="en-US"/>
    </w:rPr>
  </w:style>
  <w:style w:customStyle="1" w:styleId="rgAbstract" w:type="paragraph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after="0" w:before="200" w:line="260" w:lineRule="atLeast"/>
    </w:pPr>
    <w:rPr>
      <w:rFonts w:ascii="Times New Roman" w:cs="Times New Roman" w:eastAsia="Times New Roman" w:hAnsi="Times New Roman"/>
      <w:szCs w:val="20"/>
      <w:lang w:eastAsia="en-US"/>
    </w:rPr>
  </w:style>
  <w:style w:customStyle="1" w:styleId="rgAuthor" w:type="paragraph">
    <w:name w:val="rgAuthor"/>
    <w:basedOn w:val="Normal"/>
    <w:qFormat/>
    <w:rsid w:val="00AB37F9"/>
    <w:pPr>
      <w:suppressAutoHyphens/>
      <w:autoSpaceDE w:val="0"/>
      <w:autoSpaceDN w:val="0"/>
      <w:adjustRightInd w:val="0"/>
      <w:spacing w:after="0" w:before="1991" w:line="449" w:lineRule="atLeast"/>
      <w:jc w:val="center"/>
    </w:pPr>
    <w:rPr>
      <w:rFonts w:ascii="Arial" w:cs="Arial" w:eastAsia="Times New Roman" w:hAnsi="Arial"/>
      <w:b/>
      <w:bCs/>
      <w:noProof/>
      <w:sz w:val="34"/>
      <w:szCs w:val="34"/>
      <w:lang w:eastAsia="en-US"/>
    </w:rPr>
  </w:style>
  <w:style w:customStyle="1" w:styleId="rgParagraphTitle" w:type="character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customStyle="1" w:styleId="rgSubtitle" w:type="paragraph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after="0" w:before="311" w:line="539" w:lineRule="atLeast"/>
      <w:jc w:val="center"/>
    </w:pPr>
    <w:rPr>
      <w:rFonts w:ascii="Arial" w:cs="Arial" w:eastAsia="Times New Roman" w:hAnsi="Arial"/>
      <w:b/>
      <w:bCs/>
      <w:noProof/>
      <w:sz w:val="41"/>
      <w:szCs w:val="41"/>
      <w:lang w:eastAsia="en-US"/>
    </w:rPr>
  </w:style>
  <w:style w:customStyle="1" w:styleId="Heading3Char" w:type="character">
    <w:name w:val="Heading 3 Char"/>
    <w:basedOn w:val="DefaultParagraphFont"/>
    <w:link w:val="Heading3"/>
    <w:uiPriority w:val="99"/>
    <w:rsid w:val="00630CC1"/>
    <w:rPr>
      <w:rFonts w:ascii="Times New Roman" w:cs="Times New Roman" w:eastAsia="Times New Roman" w:hAnsi="Times New Roman"/>
      <w:sz w:val="24"/>
      <w:szCs w:val="24"/>
      <w:lang w:eastAsia="en-US"/>
    </w:rPr>
  </w:style>
  <w:style w:customStyle="1" w:styleId="rgSect2TitlePrefix" w:type="character">
    <w:name w:val="rgSect2TitlePrefix"/>
    <w:uiPriority w:val="1"/>
    <w:qFormat/>
    <w:rsid w:val="005A3EEB"/>
    <w:rPr>
      <w:b/>
    </w:rPr>
  </w:style>
  <w:style w:customStyle="1" w:styleId="rgCopyright" w:type="paragraph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styleId="Header" w:type="paragraph">
    <w:name w:val="header"/>
    <w:basedOn w:val="Normal"/>
    <w:link w:val="HeaderChar"/>
    <w:uiPriority w:val="99"/>
    <w:unhideWhenUsed/>
    <w:rsid w:val="00B44DC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B44DCE"/>
  </w:style>
  <w:style w:styleId="Footer" w:type="paragraph">
    <w:name w:val="footer"/>
    <w:basedOn w:val="Normal"/>
    <w:link w:val="FooterChar"/>
    <w:uiPriority w:val="99"/>
    <w:unhideWhenUsed/>
    <w:rsid w:val="00B954E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954E4"/>
  </w:style>
  <w:style w:customStyle="1" w:styleId="rgTitleVerso" w:type="paragraph">
    <w:name w:val="rgTitleVerso"/>
    <w:basedOn w:val="Normal"/>
    <w:qFormat/>
    <w:rsid w:val="00B106F6"/>
    <w:pPr>
      <w:spacing w:after="0"/>
    </w:pPr>
    <w:rPr>
      <w:rFonts w:ascii="Arial" w:hAnsi="Arial"/>
      <w:b/>
      <w:noProof/>
    </w:rPr>
  </w:style>
  <w:style w:customStyle="1" w:styleId="rgAuthorVerso" w:type="paragraph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customStyle="1" w:styleId="rgLegalNotice" w:type="paragraph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after="0" w:before="260" w:line="260" w:lineRule="atLeast"/>
    </w:pPr>
    <w:rPr>
      <w:rFonts w:ascii="Times New Roman" w:hAnsi="Times New Roman"/>
      <w:noProof/>
      <w:sz w:val="16"/>
      <w:szCs w:val="20"/>
    </w:rPr>
  </w:style>
  <w:style w:customStyle="1" w:styleId="rgFigureTitle" w:type="paragraph">
    <w:name w:val="rgFigureTitle"/>
    <w:next w:val="rgBody"/>
    <w:link w:val="rgFigureTitleChar"/>
    <w:qFormat/>
    <w:rsid w:val="00892A23"/>
    <w:pPr>
      <w:keepNext/>
      <w:spacing w:after="100" w:before="200" w:line="240" w:lineRule="auto"/>
    </w:pPr>
    <w:rPr>
      <w:rFonts w:ascii="Times New Roman" w:hAnsi="Times New Roman"/>
      <w:sz w:val="20"/>
    </w:rPr>
  </w:style>
  <w:style w:customStyle="1" w:styleId="rgProgramListing" w:type="paragraph">
    <w:name w:val="rgProgramListing"/>
    <w:basedOn w:val="Normal"/>
    <w:link w:val="rgProgramListingChar"/>
    <w:qFormat/>
    <w:rsid w:val="004B6146"/>
    <w:rPr>
      <w:rFonts w:ascii="Courier New" w:hAnsi="Courier New"/>
      <w:sz w:val="18"/>
    </w:rPr>
  </w:style>
  <w:style w:customStyle="1" w:styleId="rgProgramListingChar" w:type="characte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customStyle="1" w:styleId="MWSHComments" w:type="character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customStyle="1" w:styleId="MWSHStrings" w:type="character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customStyle="1" w:styleId="MWSHKeywords" w:type="character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customStyle="1" w:styleId="rgBody" w:type="paragraph">
    <w:name w:val="rgBody"/>
    <w:basedOn w:val="Normal"/>
    <w:link w:val="rgBodyChar"/>
    <w:qFormat/>
    <w:rsid w:val="00F64902"/>
    <w:pPr>
      <w:suppressAutoHyphens/>
      <w:spacing w:after="0" w:before="207" w:line="260" w:lineRule="atLeast"/>
    </w:pPr>
    <w:rPr>
      <w:rFonts w:ascii="Times New Roman" w:hAnsi="Times New Roman"/>
      <w:noProof/>
      <w:szCs w:val="20"/>
    </w:rPr>
  </w:style>
  <w:style w:customStyle="1" w:styleId="rgBodyChar" w:type="characte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customStyle="1" w:styleId="rgFigure" w:type="paragraph">
    <w:name w:val="rgFigure"/>
    <w:basedOn w:val="Normal"/>
    <w:qFormat/>
    <w:rsid w:val="005C682B"/>
    <w:pPr>
      <w:spacing w:after="0" w:before="200"/>
    </w:pPr>
  </w:style>
  <w:style w:customStyle="1" w:styleId="rgTable" w:type="paragraph">
    <w:name w:val="rgTable"/>
    <w:basedOn w:val="Normal"/>
    <w:qFormat/>
    <w:rsid w:val="00731E09"/>
  </w:style>
  <w:style w:customStyle="1" w:styleId="rgPubDate" w:type="paragraph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after="0" w:before="260" w:line="260" w:lineRule="atLeast"/>
    </w:pPr>
    <w:rPr>
      <w:rFonts w:ascii="Times New Roman" w:cs="Times New Roman" w:eastAsia="Times New Roman" w:hAnsi="Times New Roman"/>
      <w:noProof/>
      <w:szCs w:val="20"/>
      <w:lang w:eastAsia="en-US"/>
    </w:rPr>
  </w:style>
  <w:style w:customStyle="1" w:styleId="rgGrid" w:type="table">
    <w:name w:val="rgGrid"/>
    <w:basedOn w:val="TableNormal"/>
    <w:uiPriority w:val="99"/>
    <w:rsid w:val="00065E5C"/>
    <w:pPr>
      <w:spacing w:after="60" w:before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type="dxa" w:w="0"/>
        <w:right w:type="dxa" w:w="0"/>
      </w:tcMar>
    </w:tcPr>
  </w:style>
  <w:style w:customStyle="1" w:styleId="rgSect4TitlePrefix" w:type="character">
    <w:name w:val="rgSect4TitlePrefix"/>
    <w:uiPriority w:val="1"/>
    <w:qFormat/>
    <w:rsid w:val="007F2B70"/>
    <w:rPr>
      <w:i/>
    </w:rPr>
  </w:style>
  <w:style w:customStyle="1" w:styleId="rgSect5Title" w:type="paragraph">
    <w:name w:val="rgSect5Title"/>
    <w:next w:val="rgBody"/>
    <w:qFormat/>
    <w:rsid w:val="000B1F30"/>
    <w:pPr>
      <w:keepNext/>
      <w:suppressAutoHyphens/>
      <w:spacing w:after="0" w:before="200" w:line="240" w:lineRule="atLeast"/>
      <w:outlineLvl w:val="5"/>
    </w:pPr>
    <w:rPr>
      <w:rFonts w:ascii="Arial" w:hAnsi="Arial"/>
      <w:sz w:val="20"/>
    </w:rPr>
  </w:style>
  <w:style w:customStyle="1" w:styleId="rgSect2TitleNumber" w:type="character">
    <w:name w:val="rgSect2TitleNumber"/>
    <w:uiPriority w:val="1"/>
    <w:qFormat/>
    <w:rsid w:val="005A3EEB"/>
    <w:rPr>
      <w:b/>
    </w:rPr>
  </w:style>
  <w:style w:customStyle="1" w:styleId="rgSect4TitleNumber" w:type="character">
    <w:name w:val="rgSect4TitleNumber"/>
    <w:uiPriority w:val="1"/>
    <w:qFormat/>
    <w:rsid w:val="007F2B70"/>
    <w:rPr>
      <w:i/>
    </w:rPr>
  </w:style>
  <w:style w:customStyle="1" w:styleId="rgSect4TitleText" w:type="character">
    <w:name w:val="rgSect4TitleText"/>
    <w:uiPriority w:val="1"/>
    <w:qFormat/>
    <w:rsid w:val="007F2B70"/>
    <w:rPr>
      <w:i/>
    </w:rPr>
  </w:style>
  <w:style w:customStyle="1" w:styleId="rgSect5TitlePrefix" w:type="character">
    <w:name w:val="rgSect5TitlePrefix"/>
    <w:uiPriority w:val="1"/>
    <w:qFormat/>
    <w:rsid w:val="00187321"/>
    <w:rPr>
      <w:b/>
    </w:rPr>
  </w:style>
  <w:style w:customStyle="1" w:styleId="rgSect5TitleNumber" w:type="character">
    <w:name w:val="rgSect5TitleNumber"/>
    <w:uiPriority w:val="1"/>
    <w:rsid w:val="00187321"/>
    <w:rPr>
      <w:b/>
    </w:rPr>
  </w:style>
  <w:style w:customStyle="1" w:styleId="rgTableTitlePrefix" w:type="character">
    <w:name w:val="rgTableTitlePrefix"/>
    <w:uiPriority w:val="1"/>
    <w:qFormat/>
    <w:rsid w:val="00535101"/>
    <w:rPr>
      <w:b/>
    </w:rPr>
  </w:style>
  <w:style w:customStyle="1" w:styleId="rgUnruledTable" w:type="table">
    <w:name w:val="rgUnruledTable"/>
    <w:basedOn w:val="TableNormal"/>
    <w:uiPriority w:val="99"/>
    <w:rsid w:val="00142162"/>
    <w:pPr>
      <w:spacing w:after="60" w:before="60" w:line="260" w:lineRule="atLeast"/>
    </w:pPr>
    <w:tblPr/>
  </w:style>
  <w:style w:customStyle="1" w:styleId="rgFigureTitlePrefix" w:type="character">
    <w:name w:val="rgFigureTitlePrefix"/>
    <w:uiPriority w:val="1"/>
    <w:qFormat/>
    <w:rsid w:val="00892A23"/>
    <w:rPr>
      <w:b/>
    </w:rPr>
  </w:style>
  <w:style w:customStyle="1" w:styleId="rgTableTitleNumber" w:type="character">
    <w:name w:val="rgTableTitleNumber"/>
    <w:uiPriority w:val="1"/>
    <w:qFormat/>
    <w:rsid w:val="00A3522B"/>
    <w:rPr>
      <w:b/>
    </w:rPr>
  </w:style>
  <w:style w:customStyle="1" w:styleId="rgTableTitleText" w:type="character">
    <w:name w:val="rgTableTitleText"/>
    <w:uiPriority w:val="1"/>
    <w:qFormat/>
    <w:rsid w:val="00A3522B"/>
    <w:rPr>
      <w:b/>
    </w:rPr>
  </w:style>
  <w:style w:customStyle="1" w:styleId="rgTableTitle" w:type="paragraph">
    <w:name w:val="rgTableTitle"/>
    <w:next w:val="rgBody"/>
    <w:link w:val="rgTableTitleChar"/>
    <w:qFormat/>
    <w:rsid w:val="002E1092"/>
    <w:pPr>
      <w:keepNext/>
      <w:widowControl w:val="0"/>
      <w:spacing w:after="100" w:before="200" w:line="260" w:lineRule="atLeast"/>
    </w:pPr>
    <w:rPr>
      <w:rFonts w:ascii="Times New Roman" w:hAnsi="Times New Roman"/>
      <w:sz w:val="20"/>
    </w:rPr>
  </w:style>
  <w:style w:customStyle="1" w:styleId="rgTableTitleChar" w:type="characte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customStyle="1" w:styleId="rgFigureTitleNumber" w:type="character">
    <w:name w:val="rgFigureTitleNumber"/>
    <w:uiPriority w:val="1"/>
    <w:qFormat/>
    <w:rsid w:val="00892A23"/>
    <w:rPr>
      <w:b/>
    </w:rPr>
  </w:style>
  <w:style w:customStyle="1" w:styleId="rgFigureTitleText" w:type="character">
    <w:name w:val="rgFigureTitleText"/>
    <w:uiPriority w:val="1"/>
    <w:qFormat/>
    <w:rsid w:val="00892A23"/>
    <w:rPr>
      <w:b/>
    </w:rPr>
  </w:style>
  <w:style w:customStyle="1" w:styleId="rgFigureCaption" w:type="paragraph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customStyle="1" w:styleId="rgSect2TitleText" w:type="character">
    <w:name w:val="rgSect2TitleText"/>
    <w:uiPriority w:val="1"/>
    <w:rsid w:val="005A3EEB"/>
    <w:rPr>
      <w:b/>
    </w:rPr>
  </w:style>
  <w:style w:customStyle="1" w:styleId="rgSect1TitlePrefix" w:type="character">
    <w:name w:val="rgSect1TitlePrefix"/>
    <w:uiPriority w:val="1"/>
    <w:qFormat/>
    <w:rsid w:val="00D3133A"/>
    <w:rPr>
      <w:b/>
    </w:rPr>
  </w:style>
  <w:style w:customStyle="1" w:styleId="rgSect1TitleNumber" w:type="character">
    <w:name w:val="rgSect1TitleNumber"/>
    <w:uiPriority w:val="1"/>
    <w:qFormat/>
    <w:rsid w:val="00D3133A"/>
    <w:rPr>
      <w:b/>
    </w:rPr>
  </w:style>
  <w:style w:customStyle="1" w:styleId="rgSect1TitleText" w:type="character">
    <w:name w:val="rgSect1TitleText"/>
    <w:uiPriority w:val="1"/>
    <w:qFormat/>
    <w:rsid w:val="00D3133A"/>
    <w:rPr>
      <w:b/>
    </w:rPr>
  </w:style>
  <w:style w:customStyle="1" w:styleId="rgSect4Title" w:type="paragraph">
    <w:name w:val="rgSect4Title"/>
    <w:next w:val="rgBody"/>
    <w:qFormat/>
    <w:rsid w:val="00EF430B"/>
    <w:pPr>
      <w:keepNext/>
      <w:suppressAutoHyphens/>
      <w:spacing w:after="0" w:before="200" w:line="260" w:lineRule="atLeast"/>
      <w:outlineLvl w:val="4"/>
    </w:pPr>
    <w:rPr>
      <w:rFonts w:ascii="Arial" w:hAnsi="Arial"/>
      <w:sz w:val="20"/>
    </w:rPr>
  </w:style>
  <w:style w:customStyle="1" w:styleId="rgSect3TitlePrefix" w:type="character">
    <w:name w:val="rgSect3TitlePrefix"/>
    <w:uiPriority w:val="1"/>
    <w:qFormat/>
    <w:rsid w:val="0038049D"/>
    <w:rPr>
      <w:b/>
    </w:rPr>
  </w:style>
  <w:style w:customStyle="1" w:styleId="rgSect3TitleNumber" w:type="character">
    <w:name w:val="rgSect3TitleNumber"/>
    <w:uiPriority w:val="1"/>
    <w:qFormat/>
    <w:rsid w:val="0038049D"/>
    <w:rPr>
      <w:b/>
    </w:rPr>
  </w:style>
  <w:style w:customStyle="1" w:styleId="rgSect3TitleText" w:type="character">
    <w:name w:val="rgSect3TitleText"/>
    <w:uiPriority w:val="1"/>
    <w:qFormat/>
    <w:rsid w:val="0038049D"/>
    <w:rPr>
      <w:b/>
    </w:rPr>
  </w:style>
  <w:style w:customStyle="1" w:styleId="rgSect5TitleText" w:type="character">
    <w:name w:val="rgSect5TitleText"/>
    <w:uiPriority w:val="1"/>
    <w:qFormat/>
    <w:rsid w:val="00187321"/>
    <w:rPr>
      <w:b/>
    </w:rPr>
  </w:style>
  <w:style w:customStyle="1" w:styleId="rgSect3Title" w:type="paragraph">
    <w:name w:val="rgSect3Title"/>
    <w:next w:val="rgBody"/>
    <w:qFormat/>
    <w:rsid w:val="002871C8"/>
    <w:pPr>
      <w:keepNext/>
      <w:suppressAutoHyphens/>
      <w:spacing w:after="0" w:before="200" w:line="320" w:lineRule="atLeast"/>
      <w:outlineLvl w:val="3"/>
    </w:pPr>
    <w:rPr>
      <w:rFonts w:ascii="Arial" w:hAnsi="Arial"/>
      <w:noProof/>
      <w:sz w:val="24"/>
      <w:szCs w:val="20"/>
    </w:rPr>
  </w:style>
  <w:style w:customStyle="1" w:styleId="rgSect1Title" w:type="paragraph">
    <w:name w:val="rgSect1Title"/>
    <w:next w:val="rgBody"/>
    <w:qFormat/>
    <w:rsid w:val="00CD543B"/>
    <w:pPr>
      <w:keepNext/>
      <w:suppressAutoHyphens/>
      <w:spacing w:after="0" w:before="260" w:line="440" w:lineRule="atLeast"/>
      <w:outlineLvl w:val="1"/>
    </w:pPr>
    <w:rPr>
      <w:rFonts w:ascii="Arial" w:cs="Arial" w:eastAsia="Times New Roman" w:hAnsi="Arial"/>
      <w:bCs/>
      <w:noProof/>
      <w:sz w:val="34"/>
      <w:szCs w:val="34"/>
      <w:lang w:eastAsia="en-US"/>
    </w:rPr>
  </w:style>
  <w:style w:customStyle="1" w:styleId="rgSect2Title" w:type="paragraph">
    <w:name w:val="rgSect2Title"/>
    <w:next w:val="rgBody"/>
    <w:qFormat/>
    <w:rsid w:val="00DB3084"/>
    <w:pPr>
      <w:keepNext/>
      <w:suppressAutoHyphens/>
      <w:spacing w:after="0" w:before="240" w:line="360" w:lineRule="atLeast"/>
      <w:outlineLvl w:val="2"/>
    </w:pPr>
    <w:rPr>
      <w:rFonts w:ascii="Arial" w:cs="Arial" w:hAnsi="Arial"/>
      <w:bCs/>
      <w:noProof/>
      <w:sz w:val="28"/>
      <w:szCs w:val="28"/>
    </w:rPr>
  </w:style>
  <w:style w:customStyle="1" w:styleId="rgFigureTitleChar" w:type="characte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customStyle="1" w:styleId="rgListTitle" w:type="paragraph">
    <w:name w:val="rgListTitle"/>
    <w:qFormat/>
    <w:rsid w:val="0017017E"/>
    <w:pPr>
      <w:suppressAutoHyphens/>
      <w:spacing w:after="0" w:before="100" w:line="260" w:lineRule="atLeast"/>
    </w:pPr>
    <w:rPr>
      <w:rFonts w:ascii="Arial" w:hAnsi="Arial"/>
      <w:sz w:val="20"/>
    </w:rPr>
  </w:style>
  <w:style w:customStyle="1" w:styleId="rgListTitlePrefix" w:type="character">
    <w:name w:val="rgListTitlePrefix"/>
    <w:uiPriority w:val="1"/>
    <w:qFormat/>
    <w:rsid w:val="0017017E"/>
    <w:rPr>
      <w:b/>
    </w:rPr>
  </w:style>
  <w:style w:customStyle="1" w:styleId="rgListTitleNumber" w:type="character">
    <w:name w:val="rgListTitleNumber"/>
    <w:uiPriority w:val="1"/>
    <w:qFormat/>
    <w:rsid w:val="001A6C2A"/>
    <w:rPr>
      <w:b/>
    </w:rPr>
  </w:style>
  <w:style w:customStyle="1" w:styleId="rgListTitleText" w:type="character">
    <w:name w:val="rgListTitleText"/>
    <w:uiPriority w:val="1"/>
    <w:qFormat/>
    <w:rsid w:val="0062350E"/>
    <w:rPr>
      <w:rFonts w:ascii="Arial" w:hAnsi="Arial"/>
      <w:b/>
      <w:sz w:val="20"/>
    </w:rPr>
  </w:style>
  <w:style w:customStyle="1" w:styleId="rgParagraph" w:type="paragraph">
    <w:name w:val="rgParagraph"/>
    <w:basedOn w:val="Normal"/>
    <w:qFormat/>
    <w:rsid w:val="00304EBB"/>
    <w:pPr>
      <w:suppressAutoHyphens/>
      <w:spacing w:after="0" w:before="207" w:line="260" w:lineRule="atLeast"/>
    </w:pPr>
    <w:rPr>
      <w:rFonts w:ascii="Times New Roman" w:hAnsi="Times New Roman"/>
      <w:noProof/>
      <w:sz w:val="20"/>
    </w:rPr>
  </w:style>
  <w:style w:customStyle="1" w:styleId="rgLegalNoticeChar" w:type="characte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customStyle="1" w:styleId="rgAbstractChar" w:type="character">
    <w:name w:val="rgAbstract Char"/>
    <w:basedOn w:val="DefaultParagraphFont"/>
    <w:link w:val="rgAbstract"/>
    <w:rsid w:val="007639D0"/>
    <w:rPr>
      <w:rFonts w:ascii="Times New Roman" w:cs="Times New Roman" w:eastAsia="Times New Roman" w:hAnsi="Times New Roman"/>
      <w:szCs w:val="20"/>
      <w:lang w:eastAsia="en-US"/>
    </w:rPr>
  </w:style>
  <w:style w:customStyle="1" w:styleId="rgAbstractTitle" w:type="paragraph">
    <w:name w:val="rgAbstractTitle"/>
    <w:basedOn w:val="rgAbstract"/>
    <w:next w:val="rgAbstract"/>
    <w:link w:val="rgAbstractTitleChar"/>
    <w:qFormat/>
    <w:rsid w:val="00674718"/>
    <w:rPr>
      <w:b/>
    </w:rPr>
  </w:style>
  <w:style w:customStyle="1" w:styleId="rgAbstractTitleChar" w:type="character">
    <w:name w:val="rgAbstractTitle Char"/>
    <w:basedOn w:val="rgAbstractChar"/>
    <w:link w:val="rgAbstractTitle"/>
    <w:rsid w:val="00674718"/>
    <w:rPr>
      <w:rFonts w:ascii="Times New Roman" w:cs="Times New Roman" w:eastAsia="Times New Roman" w:hAnsi="Times New Roman"/>
      <w:b/>
      <w:szCs w:val="20"/>
      <w:lang w:eastAsia="en-US"/>
    </w:rPr>
  </w:style>
  <w:style w:customStyle="1" w:styleId="rgTOCSectionTitle" w:type="paragraph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customStyle="1" w:styleId="TOCTitleChar" w:type="character">
    <w:name w:val="TOC Title Char"/>
    <w:basedOn w:val="DefaultParagraphFont"/>
    <w:link w:val="TOCTitle"/>
    <w:rsid w:val="0046550B"/>
    <w:rPr>
      <w:rFonts w:ascii="Calibri" w:cs="Times New Roman" w:eastAsia="Times New Roman" w:hAnsi="Calibri"/>
      <w:noProof/>
      <w:sz w:val="36"/>
      <w:lang w:eastAsia="en-US"/>
    </w:rPr>
  </w:style>
  <w:style w:customStyle="1" w:styleId="rgTOCSectionTitleChar" w:type="character">
    <w:name w:val="rgTOCSectionTitle Char"/>
    <w:basedOn w:val="TOCTitleChar"/>
    <w:link w:val="rgTOCSectionTitle"/>
    <w:rsid w:val="002C7AD0"/>
    <w:rPr>
      <w:rFonts w:ascii="Calibri" w:cs="Times New Roman" w:eastAsia="Times New Roman" w:hAnsi="Calibri"/>
      <w:b/>
      <w:noProof/>
      <w:sz w:val="24"/>
      <w:lang w:eastAsia="en-US"/>
    </w:rPr>
  </w:style>
  <w:style w:customStyle="1" w:styleId="rgPubDatePrefix" w:type="paragraph">
    <w:name w:val="rgPubDatePrefix"/>
    <w:basedOn w:val="rgPubDate"/>
    <w:link w:val="rgPubDatePrefixChar"/>
    <w:rsid w:val="000112D1"/>
  </w:style>
  <w:style w:customStyle="1" w:styleId="rgPubDateChar" w:type="character">
    <w:name w:val="rgPubDate Char"/>
    <w:basedOn w:val="DefaultParagraphFont"/>
    <w:link w:val="rgPubDate"/>
    <w:rsid w:val="000112D1"/>
    <w:rPr>
      <w:rFonts w:ascii="Times New Roman" w:cs="Times New Roman" w:eastAsia="Times New Roman" w:hAnsi="Times New Roman"/>
      <w:noProof/>
      <w:szCs w:val="20"/>
      <w:lang w:eastAsia="en-US"/>
    </w:rPr>
  </w:style>
  <w:style w:customStyle="1" w:styleId="rgPubDatePrefixChar" w:type="character">
    <w:name w:val="rgPubDatePrefix Char"/>
    <w:basedOn w:val="rgPubDateChar"/>
    <w:link w:val="rgPubDatePrefix"/>
    <w:rsid w:val="000112D1"/>
    <w:rPr>
      <w:rFonts w:ascii="Times New Roman" w:cs="Times New Roman" w:eastAsia="Times New Roman" w:hAnsi="Times New Roman"/>
      <w:noProof/>
      <w:szCs w:val="20"/>
      <w:lang w:eastAsia="en-US"/>
    </w:rPr>
  </w:style>
  <w:style w:customStyle="1" w:styleId="rgSimpleSectTitle" w:type="paragraph">
    <w:name w:val="rgSimpleSectTitle"/>
    <w:basedOn w:val="Normal"/>
    <w:qFormat/>
    <w:rsid w:val="001F609A"/>
    <w:pPr>
      <w:spacing w:after="0" w:before="216"/>
    </w:pPr>
    <w:rPr>
      <w:rFonts w:ascii="Arial" w:hAnsi="Arial"/>
      <w:b/>
      <w:sz w:val="28"/>
    </w:rPr>
  </w:style>
  <w:style w:customStyle="1" w:styleId="rgLiteralLayout" w:type="paragraph">
    <w:name w:val="rgLiteralLayout"/>
    <w:basedOn w:val="Normal"/>
    <w:link w:val="rgLiteralLayoutChar"/>
    <w:qFormat/>
    <w:rsid w:val="00504CF4"/>
  </w:style>
  <w:style w:customStyle="1" w:styleId="rgLiteralLayoutChar" w:type="character">
    <w:name w:val="rgLiteralLayout Char"/>
    <w:basedOn w:val="DefaultParagraphFont"/>
    <w:link w:val="rgLiteralLayout"/>
    <w:rsid w:val="0050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jpg" Type="http://schemas.openxmlformats.org/officeDocument/2006/relationships/image"/><Relationship Id="rId1" Target="../customXml/item1.xml" Type="http://schemas.openxmlformats.org/officeDocument/2006/relationships/customXml"/><Relationship Id="rId14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Relationship Id="rIdHeader5" Target="header5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2DE2-8D18-4B9E-91A7-8E0EAA5E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docbook.dotx</Template>
  <TotalTime>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MathWorks, Inc.</dc:creator>
  <dc:description>Default template for formatting Microsoft Word reports</dc:description>
  <cp:lastModifiedBy>Rahul Singhal</cp:lastModifiedBy>
  <cp:revision>75</cp:revision>
  <dcterms:created xsi:type="dcterms:W3CDTF">2014-03-27T12:46:00Z</dcterms:created>
  <dcterms:modified xsi:type="dcterms:W3CDTF">2015-04-21T22:09:00Z</dcterms:modified>
  <dc:identifier>default-rg-docx</dc:identifier>
</cp:coreProperties>
</file>